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0FD" w14:textId="612805B8" w:rsidR="005A59A2" w:rsidRDefault="005A59A2" w:rsidP="005A59A2">
      <w:pPr>
        <w:pStyle w:val="Aufgabentext"/>
      </w:pPr>
      <w:bookmarkStart w:id="0" w:name="_GoBack"/>
      <w:bookmarkEnd w:id="0"/>
    </w:p>
    <w:p w14:paraId="577055A9" w14:textId="23A5C54B" w:rsidR="00B77F8D" w:rsidRDefault="00B77F8D" w:rsidP="005A59A2">
      <w:pPr>
        <w:pStyle w:val="Aufgabentext"/>
      </w:pPr>
    </w:p>
    <w:p w14:paraId="26FF8EAA" w14:textId="684A21DA" w:rsidR="001F1713" w:rsidRPr="00550B11" w:rsidRDefault="001F1713" w:rsidP="206BCB6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="003969BC" w:rsidRPr="00550B11">
        <w:rPr>
          <w:b/>
        </w:rPr>
        <w:t>3</w:t>
      </w:r>
      <w:r w:rsidR="00023FE6" w:rsidRPr="00550B11">
        <w:rPr>
          <w:b/>
        </w:rPr>
        <w:t xml:space="preserve"> </w:t>
      </w:r>
      <w:r w:rsidR="002A2CCB">
        <w:rPr>
          <w:b/>
        </w:rPr>
        <w:t xml:space="preserve">– Aufgabe </w:t>
      </w:r>
      <w:r w:rsidR="001F0E1A">
        <w:rPr>
          <w:b/>
        </w:rPr>
        <w:t>4</w:t>
      </w:r>
      <w:r w:rsidR="002A2CCB">
        <w:rPr>
          <w:b/>
        </w:rPr>
        <w:t xml:space="preserve">: </w:t>
      </w:r>
    </w:p>
    <w:p w14:paraId="72113913" w14:textId="19C7899D" w:rsidR="001F1713" w:rsidRDefault="001F1713" w:rsidP="00B77F8D">
      <w:pPr>
        <w:pStyle w:val="Aufgabentext"/>
        <w:ind w:left="705" w:hanging="705"/>
      </w:pPr>
    </w:p>
    <w:p w14:paraId="2F2FCF83" w14:textId="77777777" w:rsidR="002A2CCB" w:rsidRDefault="002A2CCB" w:rsidP="00023FE6">
      <w:pPr>
        <w:pStyle w:val="Aufgabentext"/>
      </w:pPr>
      <w:r>
        <w:t>Sie sollten jetzt folgende git-Befehle kennen und damit arbeiten können:</w:t>
      </w:r>
    </w:p>
    <w:p w14:paraId="090A74B6" w14:textId="3EAE799B" w:rsidR="001F1713" w:rsidRDefault="001F1713" w:rsidP="00023FE6">
      <w:pPr>
        <w:pStyle w:val="Aufgabentext"/>
      </w:pPr>
    </w:p>
    <w:p w14:paraId="467BFAB0" w14:textId="6A4BE3C0" w:rsidR="001F0E1A" w:rsidRPr="00F14E16" w:rsidRDefault="001F0E1A" w:rsidP="00023FE6">
      <w:pPr>
        <w:pStyle w:val="Aufgabentext"/>
        <w:rPr>
          <w:b/>
        </w:rPr>
      </w:pPr>
      <w:r w:rsidRPr="00F14E16">
        <w:rPr>
          <w:b/>
        </w:rPr>
        <w:t xml:space="preserve">Am Anfang und bei Einrichtung neuer </w:t>
      </w:r>
      <w:r w:rsidR="00F14E16" w:rsidRPr="00F14E16">
        <w:rPr>
          <w:b/>
        </w:rPr>
        <w:t>Repositories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31"/>
        <w:gridCol w:w="5125"/>
      </w:tblGrid>
      <w:tr w:rsidR="002A2CCB" w:rsidRPr="002A2CCB" w14:paraId="3B18BB13" w14:textId="77777777" w:rsidTr="00B40137">
        <w:tc>
          <w:tcPr>
            <w:tcW w:w="5185" w:type="dxa"/>
          </w:tcPr>
          <w:p w14:paraId="19C61E17" w14:textId="083A29EE" w:rsidR="002A2CCB" w:rsidRPr="002A2CCB" w:rsidRDefault="002A2CC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con</w:t>
            </w:r>
            <w:r>
              <w:rPr>
                <w:lang w:val="en-US"/>
              </w:rPr>
              <w:t>fig --global user.name "[name]"</w:t>
            </w:r>
          </w:p>
        </w:tc>
        <w:tc>
          <w:tcPr>
            <w:tcW w:w="5271" w:type="dxa"/>
          </w:tcPr>
          <w:p w14:paraId="607D1EF0" w14:textId="48B97EDE" w:rsidR="002A2CCB" w:rsidRPr="002A2CCB" w:rsidRDefault="002A2CCB" w:rsidP="002A2CCB">
            <w:pPr>
              <w:pStyle w:val="Aufgabentext"/>
              <w:spacing w:before="120" w:after="120"/>
            </w:pPr>
            <w:r w:rsidRPr="002A2CCB">
              <w:t>Setzt den Namen mit denen Ihre Commits durchgeführt werden.</w:t>
            </w:r>
          </w:p>
        </w:tc>
      </w:tr>
      <w:tr w:rsidR="002A2CCB" w:rsidRPr="002A2CCB" w14:paraId="3F651B9C" w14:textId="77777777" w:rsidTr="00B40137">
        <w:tc>
          <w:tcPr>
            <w:tcW w:w="5185" w:type="dxa"/>
          </w:tcPr>
          <w:p w14:paraId="46F22A5D" w14:textId="7899BACD" w:rsidR="002A2CCB" w:rsidRPr="002A2CCB" w:rsidRDefault="002A2CC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config --glob</w:t>
            </w:r>
            <w:r>
              <w:rPr>
                <w:lang w:val="en-US"/>
              </w:rPr>
              <w:t>al user.email "[email address]"</w:t>
            </w:r>
          </w:p>
        </w:tc>
        <w:tc>
          <w:tcPr>
            <w:tcW w:w="5271" w:type="dxa"/>
          </w:tcPr>
          <w:p w14:paraId="535001E2" w14:textId="5D14CD27" w:rsidR="002A2CCB" w:rsidRPr="002A2CCB" w:rsidRDefault="002A2CCB" w:rsidP="002A2CCB">
            <w:pPr>
              <w:pStyle w:val="Aufgabentext"/>
              <w:spacing w:before="120" w:after="120"/>
            </w:pPr>
            <w:r w:rsidRPr="002A2CCB">
              <w:t xml:space="preserve">Setzt </w:t>
            </w:r>
            <w:r>
              <w:t>die E-Mail-Adresse</w:t>
            </w:r>
            <w:r w:rsidRPr="002A2CCB">
              <w:t xml:space="preserve"> mit denen Ihre Commits durchgeführt werden.</w:t>
            </w:r>
          </w:p>
        </w:tc>
      </w:tr>
      <w:tr w:rsidR="004A3BFF" w:rsidRPr="009C141E" w14:paraId="64B03DB4" w14:textId="77777777" w:rsidTr="00B40137">
        <w:tc>
          <w:tcPr>
            <w:tcW w:w="5185" w:type="dxa"/>
          </w:tcPr>
          <w:p w14:paraId="5943C72A" w14:textId="77777777" w:rsidR="004A3BFF" w:rsidRPr="002A2CCB" w:rsidRDefault="004A3BFF" w:rsidP="00EB306B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</w:t>
            </w:r>
            <w:r>
              <w:rPr>
                <w:lang w:val="en-US"/>
              </w:rPr>
              <w:t xml:space="preserve"> git init [project-name]</w:t>
            </w:r>
          </w:p>
        </w:tc>
        <w:tc>
          <w:tcPr>
            <w:tcW w:w="5271" w:type="dxa"/>
          </w:tcPr>
          <w:p w14:paraId="183C8468" w14:textId="77777777" w:rsidR="004A3BFF" w:rsidRPr="009C141E" w:rsidRDefault="004A3BFF" w:rsidP="00EB306B">
            <w:pPr>
              <w:pStyle w:val="Aufgabentext"/>
              <w:spacing w:before="120" w:after="120"/>
            </w:pPr>
            <w:r w:rsidRPr="009C141E">
              <w:t>Erstellt eine neues lokaltes Repository unter dem angegebenen Projektnamen.</w:t>
            </w:r>
          </w:p>
        </w:tc>
      </w:tr>
      <w:tr w:rsidR="00B40137" w:rsidRPr="009C141E" w14:paraId="562631F3" w14:textId="77777777" w:rsidTr="00B40137">
        <w:tc>
          <w:tcPr>
            <w:tcW w:w="5185" w:type="dxa"/>
          </w:tcPr>
          <w:p w14:paraId="073215A6" w14:textId="1B283BF0" w:rsidR="00B40137" w:rsidRDefault="00B40137" w:rsidP="001B439C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$ git remote </w:t>
            </w:r>
            <w:r w:rsidR="001827AE">
              <w:rPr>
                <w:lang w:val="en-US"/>
              </w:rPr>
              <w:t xml:space="preserve">add </w:t>
            </w:r>
            <w:r>
              <w:rPr>
                <w:lang w:val="en-US"/>
              </w:rPr>
              <w:t>origin git@github.com</w:t>
            </w:r>
            <w:r w:rsidRPr="00B40137">
              <w:rPr>
                <w:b/>
                <w:lang w:val="en-US"/>
              </w:rPr>
              <w:t>:</w:t>
            </w:r>
            <w:r w:rsidR="00CD43AC">
              <w:rPr>
                <w:b/>
                <w:lang w:val="en-US"/>
              </w:rPr>
              <w:t>[</w:t>
            </w:r>
            <w:r>
              <w:rPr>
                <w:lang w:val="en-US"/>
              </w:rPr>
              <w:t>githubAccountName</w:t>
            </w:r>
            <w:r w:rsidRPr="00B40137">
              <w:rPr>
                <w:b/>
                <w:lang w:val="en-US"/>
              </w:rPr>
              <w:t>/</w:t>
            </w:r>
            <w:r>
              <w:rPr>
                <w:lang w:val="en-US"/>
              </w:rPr>
              <w:t>repoName.git</w:t>
            </w:r>
            <w:r w:rsidR="00A76A86" w:rsidRPr="00A76A86">
              <w:rPr>
                <w:b/>
                <w:lang w:val="en-US"/>
              </w:rPr>
              <w:t>]</w:t>
            </w:r>
          </w:p>
        </w:tc>
        <w:tc>
          <w:tcPr>
            <w:tcW w:w="5271" w:type="dxa"/>
          </w:tcPr>
          <w:p w14:paraId="277532AF" w14:textId="77777777" w:rsidR="00B40137" w:rsidRPr="009C141E" w:rsidRDefault="00B40137" w:rsidP="001B439C">
            <w:pPr>
              <w:pStyle w:val="Aufgabentext"/>
              <w:spacing w:before="120" w:after="120"/>
            </w:pPr>
            <w:r>
              <w:t>Nach einem init muss einmal mitgeteilt werden, wie das remote Repository heißt.</w:t>
            </w:r>
          </w:p>
        </w:tc>
      </w:tr>
      <w:tr w:rsidR="004A3BFF" w:rsidRPr="009C141E" w14:paraId="26A9DF1C" w14:textId="77777777" w:rsidTr="00B40137">
        <w:tc>
          <w:tcPr>
            <w:tcW w:w="5185" w:type="dxa"/>
          </w:tcPr>
          <w:p w14:paraId="583C1DDF" w14:textId="77777777" w:rsidR="004A3BFF" w:rsidRPr="002A2CCB" w:rsidRDefault="004A3BFF" w:rsidP="00EB306B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clone [url]</w:t>
            </w:r>
          </w:p>
        </w:tc>
        <w:tc>
          <w:tcPr>
            <w:tcW w:w="5271" w:type="dxa"/>
          </w:tcPr>
          <w:p w14:paraId="1552DB0B" w14:textId="77777777" w:rsidR="004A3BFF" w:rsidRPr="009C141E" w:rsidRDefault="004A3BFF" w:rsidP="00EB306B">
            <w:pPr>
              <w:pStyle w:val="Aufgabentext"/>
              <w:spacing w:before="120" w:after="120"/>
            </w:pPr>
            <w:r w:rsidRPr="009C141E">
              <w:t xml:space="preserve">Lädt ein </w:t>
            </w:r>
            <w:r>
              <w:t xml:space="preserve">Online </w:t>
            </w:r>
            <w:r w:rsidRPr="009C141E">
              <w:t xml:space="preserve">vorhandenes Repository mit </w:t>
            </w:r>
            <w:r>
              <w:t>allen gemachten snapshots herunter und erstellt eine lokale Version davon auf dem Rechner.</w:t>
            </w:r>
          </w:p>
        </w:tc>
      </w:tr>
    </w:tbl>
    <w:p w14:paraId="02A94FA7" w14:textId="7C6D2293" w:rsidR="00B40137" w:rsidRDefault="00B40137"/>
    <w:p w14:paraId="01D45BD7" w14:textId="41357AAC" w:rsidR="00F14E16" w:rsidRPr="00F14E16" w:rsidRDefault="16DE1B35" w:rsidP="1EA3F1D7">
      <w:pPr>
        <w:rPr>
          <w:b/>
          <w:bCs/>
        </w:rPr>
      </w:pPr>
      <w:r w:rsidRPr="17253501">
        <w:rPr>
          <w:b/>
          <w:bCs/>
        </w:rPr>
        <w:t>Ständige Nutzung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85"/>
        <w:gridCol w:w="5271"/>
      </w:tblGrid>
      <w:tr w:rsidR="002A2CCB" w:rsidRPr="002A2CCB" w14:paraId="2FA5A7E6" w14:textId="77777777" w:rsidTr="00B40137">
        <w:tc>
          <w:tcPr>
            <w:tcW w:w="5185" w:type="dxa"/>
          </w:tcPr>
          <w:p w14:paraId="514D6343" w14:textId="16DF8F14" w:rsidR="002A2CCB" w:rsidRPr="002A2CCB" w:rsidRDefault="002A2CC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status</w:t>
            </w:r>
          </w:p>
        </w:tc>
        <w:tc>
          <w:tcPr>
            <w:tcW w:w="5271" w:type="dxa"/>
          </w:tcPr>
          <w:p w14:paraId="20E5EC44" w14:textId="3F67354E" w:rsidR="002A2CCB" w:rsidRPr="002A2CCB" w:rsidRDefault="002A2CCB" w:rsidP="002A2CCB">
            <w:pPr>
              <w:pStyle w:val="Aufgabentext"/>
              <w:spacing w:before="120" w:after="120"/>
            </w:pPr>
            <w:r w:rsidRPr="002A2CCB">
              <w:t>Listet alle neuen und geänderten Dateien, die commited werden können.</w:t>
            </w:r>
          </w:p>
        </w:tc>
      </w:tr>
      <w:tr w:rsidR="0038393B" w:rsidRPr="009C141E" w14:paraId="1B17D3C1" w14:textId="77777777" w:rsidTr="00B40137">
        <w:tc>
          <w:tcPr>
            <w:tcW w:w="5185" w:type="dxa"/>
          </w:tcPr>
          <w:p w14:paraId="43885661" w14:textId="77777777" w:rsidR="0038393B" w:rsidRDefault="0038393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>$ git add [file]</w:t>
            </w:r>
          </w:p>
          <w:p w14:paraId="7B1CA1ED" w14:textId="3F96F093" w:rsidR="00FF39C6" w:rsidRPr="002A2CCB" w:rsidRDefault="00FF39C6" w:rsidP="00FF39C6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 xml:space="preserve">$ git add </w:t>
            </w:r>
            <w:r>
              <w:rPr>
                <w:lang w:val="en-US"/>
              </w:rPr>
              <w:t>.</w:t>
            </w:r>
          </w:p>
        </w:tc>
        <w:tc>
          <w:tcPr>
            <w:tcW w:w="5271" w:type="dxa"/>
          </w:tcPr>
          <w:p w14:paraId="147D043A" w14:textId="2AB3FD0C" w:rsidR="0038393B" w:rsidRPr="009C141E" w:rsidRDefault="0038393B" w:rsidP="0038393B">
            <w:pPr>
              <w:pStyle w:val="Aufgabentext"/>
              <w:spacing w:before="120" w:after="120"/>
            </w:pPr>
            <w:r>
              <w:t xml:space="preserve">Fügt eine Datei </w:t>
            </w:r>
            <w:r w:rsidR="00FF39C6">
              <w:t xml:space="preserve">oder alle geänderten/neuen Dateien </w:t>
            </w:r>
            <w:r>
              <w:t>zum vorgesehen Snapshot hinzu: „staging area“.</w:t>
            </w:r>
          </w:p>
        </w:tc>
      </w:tr>
      <w:tr w:rsidR="002A2CCB" w:rsidRPr="009C141E" w14:paraId="0DC4624C" w14:textId="77777777" w:rsidTr="00B40137">
        <w:tc>
          <w:tcPr>
            <w:tcW w:w="5185" w:type="dxa"/>
          </w:tcPr>
          <w:p w14:paraId="4A6A5B6A" w14:textId="03DD77EA" w:rsidR="002A2CCB" w:rsidRPr="002A2CCB" w:rsidRDefault="002A2CC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</w:t>
            </w:r>
            <w:r>
              <w:rPr>
                <w:lang w:val="en-US"/>
              </w:rPr>
              <w:t>mmit -m "[message]"</w:t>
            </w:r>
          </w:p>
        </w:tc>
        <w:tc>
          <w:tcPr>
            <w:tcW w:w="5271" w:type="dxa"/>
          </w:tcPr>
          <w:p w14:paraId="6D41BB89" w14:textId="597F5865" w:rsidR="002A2CCB" w:rsidRPr="009C141E" w:rsidRDefault="009C141E" w:rsidP="002A2CCB">
            <w:pPr>
              <w:pStyle w:val="Aufgabentext"/>
              <w:spacing w:before="120" w:after="120"/>
            </w:pPr>
            <w:r w:rsidRPr="009C141E">
              <w:t>Erstellt einen snapshot für die Versionierung.</w:t>
            </w:r>
          </w:p>
        </w:tc>
      </w:tr>
      <w:tr w:rsidR="004A3BFF" w:rsidRPr="009C141E" w14:paraId="27007EA7" w14:textId="77777777" w:rsidTr="00B40137">
        <w:tc>
          <w:tcPr>
            <w:tcW w:w="5185" w:type="dxa"/>
          </w:tcPr>
          <w:p w14:paraId="67EBAF5F" w14:textId="77777777" w:rsidR="004A3BFF" w:rsidRDefault="004A3BFF" w:rsidP="003B5596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push -u origin master</w:t>
            </w:r>
          </w:p>
          <w:p w14:paraId="57B3B2DE" w14:textId="77777777" w:rsidR="004A3BFF" w:rsidRPr="0038393B" w:rsidRDefault="004A3BFF" w:rsidP="003B5596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push</w:t>
            </w:r>
          </w:p>
        </w:tc>
        <w:tc>
          <w:tcPr>
            <w:tcW w:w="5271" w:type="dxa"/>
          </w:tcPr>
          <w:p w14:paraId="23E1C2F2" w14:textId="1E09CA77" w:rsidR="004A3BFF" w:rsidRDefault="004A3BFF" w:rsidP="003B5596">
            <w:pPr>
              <w:pStyle w:val="Aufgabentext"/>
              <w:spacing w:before="120" w:after="120"/>
            </w:pPr>
            <w:r>
              <w:t xml:space="preserve">Lädt alle Änderungen (inklusive aller snapshots) ins Online </w:t>
            </w:r>
            <w:r w:rsidR="00A70F63">
              <w:t>–</w:t>
            </w:r>
            <w:r>
              <w:t xml:space="preserve"> Repository</w:t>
            </w:r>
            <w:r w:rsidR="00A70F63">
              <w:t xml:space="preserve">. Beim ersten Mal muss man </w:t>
            </w:r>
            <w:r w:rsidR="00E2644B">
              <w:t>angeben wohin (</w:t>
            </w:r>
            <w:r w:rsidR="00E2644B">
              <w:rPr>
                <w:lang w:val="en-US"/>
              </w:rPr>
              <w:t>-u origin master)</w:t>
            </w:r>
          </w:p>
        </w:tc>
      </w:tr>
      <w:tr w:rsidR="0038393B" w:rsidRPr="009C141E" w14:paraId="6D505B38" w14:textId="77777777" w:rsidTr="00B40137">
        <w:tc>
          <w:tcPr>
            <w:tcW w:w="5185" w:type="dxa"/>
          </w:tcPr>
          <w:p w14:paraId="5E73BE79" w14:textId="30AB2C57" w:rsidR="0038393B" w:rsidRDefault="0038393B" w:rsidP="002A2CCB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>$ git pull</w:t>
            </w:r>
          </w:p>
        </w:tc>
        <w:tc>
          <w:tcPr>
            <w:tcW w:w="5271" w:type="dxa"/>
          </w:tcPr>
          <w:p w14:paraId="195F0505" w14:textId="49130DDC" w:rsidR="0038393B" w:rsidRPr="009C141E" w:rsidRDefault="0038393B" w:rsidP="0038393B">
            <w:pPr>
              <w:pStyle w:val="Aufgabentext"/>
              <w:spacing w:before="120" w:after="120"/>
            </w:pPr>
            <w:r>
              <w:t>Lädt die Änderungen aus einem online und lokal bereits vorhandenem Repository runter und integriert die Änderungen.</w:t>
            </w:r>
          </w:p>
        </w:tc>
      </w:tr>
    </w:tbl>
    <w:p w14:paraId="1375119B" w14:textId="77777777" w:rsidR="002A2CCB" w:rsidRPr="009C141E" w:rsidRDefault="002A2CCB" w:rsidP="002A2CCB">
      <w:pPr>
        <w:pStyle w:val="Aufgabentext"/>
        <w:spacing w:before="120" w:after="120"/>
      </w:pPr>
    </w:p>
    <w:sectPr w:rsidR="002A2CCB" w:rsidRPr="009C141E" w:rsidSect="003D2EEB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CCBBE" w14:textId="77777777" w:rsidR="006E2503" w:rsidRDefault="006E2503" w:rsidP="003D2EEB">
      <w:r>
        <w:separator/>
      </w:r>
    </w:p>
  </w:endnote>
  <w:endnote w:type="continuationSeparator" w:id="0">
    <w:p w14:paraId="65B34ECE" w14:textId="77777777" w:rsidR="006E2503" w:rsidRDefault="006E2503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4BB70" w14:textId="77777777" w:rsidR="00BD3F65" w:rsidRDefault="00862ECA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7D079246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87B6" w14:textId="4CEE4305" w:rsidR="00BD3F65" w:rsidRDefault="00862ECA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FF39C6">
          <w:rPr>
            <w:noProof/>
          </w:rPr>
          <w:t>1</w:t>
        </w:r>
        <w:r w:rsidR="00BD3F65">
          <w:fldChar w:fldCharType="end"/>
        </w:r>
      </w:sdtContent>
    </w:sdt>
  </w:p>
  <w:p w14:paraId="57272C4E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D363" w14:textId="77777777" w:rsidR="006E2503" w:rsidRDefault="006E2503" w:rsidP="003D2EEB">
      <w:r>
        <w:separator/>
      </w:r>
    </w:p>
  </w:footnote>
  <w:footnote w:type="continuationSeparator" w:id="0">
    <w:p w14:paraId="1353CE53" w14:textId="77777777" w:rsidR="006E2503" w:rsidRDefault="006E2503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9DC7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6AD3EDB1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44AD44" w14:textId="77777777" w:rsidR="003D2EEB" w:rsidRDefault="003D2EEB">
    <w:pPr>
      <w:pStyle w:val="Kopfzeile"/>
    </w:pPr>
  </w:p>
  <w:p w14:paraId="1DB7D89B" w14:textId="7DEBFBCE"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14:paraId="30FD700D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D2AA6C6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9"/>
    <w:rsid w:val="00023FE6"/>
    <w:rsid w:val="00024A00"/>
    <w:rsid w:val="0003577F"/>
    <w:rsid w:val="000359AF"/>
    <w:rsid w:val="000C07F6"/>
    <w:rsid w:val="001827AE"/>
    <w:rsid w:val="001B4CD1"/>
    <w:rsid w:val="001F0E1A"/>
    <w:rsid w:val="001F1713"/>
    <w:rsid w:val="002147B8"/>
    <w:rsid w:val="0021518C"/>
    <w:rsid w:val="002A2CCB"/>
    <w:rsid w:val="00363C31"/>
    <w:rsid w:val="0038393B"/>
    <w:rsid w:val="003969BC"/>
    <w:rsid w:val="003A7837"/>
    <w:rsid w:val="003D2EEB"/>
    <w:rsid w:val="003E7109"/>
    <w:rsid w:val="003F2F18"/>
    <w:rsid w:val="00445EA9"/>
    <w:rsid w:val="00467184"/>
    <w:rsid w:val="004A3BFF"/>
    <w:rsid w:val="00550B11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62ECA"/>
    <w:rsid w:val="008A6065"/>
    <w:rsid w:val="008B54D2"/>
    <w:rsid w:val="008D41F9"/>
    <w:rsid w:val="008E616B"/>
    <w:rsid w:val="008F042E"/>
    <w:rsid w:val="00970B38"/>
    <w:rsid w:val="009A79A9"/>
    <w:rsid w:val="009C141E"/>
    <w:rsid w:val="00A058EE"/>
    <w:rsid w:val="00A70F63"/>
    <w:rsid w:val="00A76A86"/>
    <w:rsid w:val="00A8687D"/>
    <w:rsid w:val="00AC57CC"/>
    <w:rsid w:val="00B40137"/>
    <w:rsid w:val="00B77F8D"/>
    <w:rsid w:val="00BA049D"/>
    <w:rsid w:val="00BD3F65"/>
    <w:rsid w:val="00BD7F7F"/>
    <w:rsid w:val="00BE0AE4"/>
    <w:rsid w:val="00CD43AC"/>
    <w:rsid w:val="00CF565D"/>
    <w:rsid w:val="00D6195A"/>
    <w:rsid w:val="00DA50B2"/>
    <w:rsid w:val="00DE1263"/>
    <w:rsid w:val="00E2644B"/>
    <w:rsid w:val="00EA6525"/>
    <w:rsid w:val="00F14E16"/>
    <w:rsid w:val="00F56A83"/>
    <w:rsid w:val="00FF39C6"/>
    <w:rsid w:val="03781BF9"/>
    <w:rsid w:val="0687B1E2"/>
    <w:rsid w:val="0F90B9D7"/>
    <w:rsid w:val="0FAC9C63"/>
    <w:rsid w:val="100FB116"/>
    <w:rsid w:val="15C0DC13"/>
    <w:rsid w:val="15E8BCF7"/>
    <w:rsid w:val="16DE1B35"/>
    <w:rsid w:val="17253501"/>
    <w:rsid w:val="17925F7B"/>
    <w:rsid w:val="1EA3F1D7"/>
    <w:rsid w:val="206BCB6A"/>
    <w:rsid w:val="2441EE12"/>
    <w:rsid w:val="29685A1D"/>
    <w:rsid w:val="2CA73864"/>
    <w:rsid w:val="2F36DCCB"/>
    <w:rsid w:val="31CEC9EA"/>
    <w:rsid w:val="31F0E065"/>
    <w:rsid w:val="365BEB13"/>
    <w:rsid w:val="3719FD8C"/>
    <w:rsid w:val="37D7DB3D"/>
    <w:rsid w:val="3B44170A"/>
    <w:rsid w:val="3E90EDFF"/>
    <w:rsid w:val="423535E2"/>
    <w:rsid w:val="48397221"/>
    <w:rsid w:val="48C31FBC"/>
    <w:rsid w:val="5603CA96"/>
    <w:rsid w:val="5AAF2C3D"/>
    <w:rsid w:val="5C675DA3"/>
    <w:rsid w:val="603A4B9B"/>
    <w:rsid w:val="60886E58"/>
    <w:rsid w:val="65064EFE"/>
    <w:rsid w:val="66535DCB"/>
    <w:rsid w:val="6CADC84D"/>
    <w:rsid w:val="6D94FC91"/>
    <w:rsid w:val="6FC8DCD0"/>
    <w:rsid w:val="71EDBA08"/>
    <w:rsid w:val="72500B56"/>
    <w:rsid w:val="73D66FED"/>
    <w:rsid w:val="78F9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B77F8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0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190</Words>
  <Characters>1199</Characters>
  <Application>Microsoft Office Word</Application>
  <DocSecurity>4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weiss_jac@k2ac.local</cp:lastModifiedBy>
  <cp:revision>2</cp:revision>
  <cp:lastPrinted>2017-07-07T16:26:00Z</cp:lastPrinted>
  <dcterms:created xsi:type="dcterms:W3CDTF">2020-08-31T11:00:00Z</dcterms:created>
  <dcterms:modified xsi:type="dcterms:W3CDTF">2020-08-31T11:00:00Z</dcterms:modified>
</cp:coreProperties>
</file>